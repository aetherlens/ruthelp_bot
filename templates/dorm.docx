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248" w:firstLine="708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  <w:t xml:space="preserve"> </w:t>
      </w:r>
    </w:p>
    <w:tbl>
      <w:tblPr>
        <w:tblW w:w="10314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5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от студент{{ gp }} группы {{ gn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{{ surname }} {{ name }} {{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9"/>
                <w:lang w:val="ru-RU" w:eastAsia="zh-CN" w:bidi="ar-SA"/>
              </w:rPr>
              <w:t>middle_name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{{ category }}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9"/>
          <w:szCs w:val="29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Директора ИУЦТ                                                             Е.С. Прокофьева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отдела ИУЦТ                                                                          {{ director }}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Зав. Общежитием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студсовета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Общежития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совета ИУЦТ                                                                               _____________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Студентов ИУЦТ                                                                     А.О. Червоненко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21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Директор ЦСМП                                                                               Р.К. Назарова</w:t>
      </w:r>
    </w:p>
    <w:sectPr>
      <w:type w:val="nextPage"/>
      <w:pgSz w:w="11906" w:h="16838"/>
      <w:pgMar w:left="1701" w:right="850" w:header="0" w:top="28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131</TotalTime>
  <Application>LibreOffice/7.0.2.2$Linux_X86_64 LibreOffice_project/0b4360524e0359c479b908cb9f8f3765ab0cc7ad</Application>
  <Pages>1</Pages>
  <Words>102</Words>
  <Characters>603</Characters>
  <CharactersWithSpaces>1466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2020-03-15T21:25:00Z</dcterms:created>
  <dc:creator>Михаил</dc:creator>
  <dc:description/>
  <cp:keywords>  </cp:keywords>
  <dc:language>ru-RU</dc:language>
  <cp:lastModifiedBy/>
  <cp:lastPrinted>2020-03-10T14:00:00Z</cp:lastPrinted>
  <dcterms:modified xsi:type="dcterms:W3CDTF">2020-10-20T18:41:26Z</dcterms:modified>
  <cp:revision>17</cp:revision>
  <dc:subject/>
  <dc:title/>
</cp:coreProperties>
</file>