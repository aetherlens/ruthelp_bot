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Директора ИУЦТ                                                             Е.С. Прокофьева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отдела ИУЦТ                                                                           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совета ИУЦТ                                                                               _____________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Студентов ИУЦТ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21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28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131</TotalTime>
  <Application>LibreOffice/7.0.2.2$Linux_X86_64 LibreOffice_project/3a01483fc371ab18cfca4bab0d636937da5eaf70</Application>
  <Pages>1</Pages>
  <Words>102</Words>
  <Characters>603</Characters>
  <CharactersWithSpaces>1467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 </cp:keywords>
  <dc:language>ru-RU</dc:language>
  <cp:lastModifiedBy/>
  <cp:lastPrinted>2020-03-10T14:00:00Z</cp:lastPrinted>
  <dcterms:modified xsi:type="dcterms:W3CDTF">2021-01-17T23:16:46Z</dcterms:modified>
  <cp:revision>18</cp:revision>
  <dc:subject/>
  <dc:title/>
</cp:coreProperties>
</file>